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80CA24ED2834495C92610B444E61C7F4"/>
        </w:placeholder>
        <w:docPartList>
          <w:docPartGallery w:val="Quick Parts"/>
          <w:docPartCategory w:val=" Resume Name"/>
        </w:docPartList>
      </w:sdtPr>
      <w:sdtEndPr/>
      <w:sdtContent>
        <w:p w:rsidR="009B0BD7" w:rsidRDefault="004A2ACF">
          <w:pPr>
            <w:pStyle w:val="Title"/>
          </w:pPr>
          <w:sdt>
            <w:sdtPr>
              <w:alias w:val="Author"/>
              <w:tag w:val=""/>
              <w:id w:val="1823003119"/>
              <w:placeholder>
                <w:docPart w:val="C871498A05C345D7A112D09BB42BBC1A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8472F8">
                <w:t>Matthew Jeffreys</w:t>
              </w:r>
            </w:sdtContent>
          </w:sdt>
        </w:p>
        <w:sdt>
          <w:sdtPr>
            <w:alias w:val="E-mail Address"/>
            <w:tag w:val=""/>
            <w:id w:val="527535243"/>
            <w:placeholder>
              <w:docPart w:val="B78A8A093373452B95A45402F5062E00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9B0BD7" w:rsidRDefault="008472F8" w:rsidP="002B6BF5">
              <w:pPr>
                <w:pStyle w:val="NoSpacing"/>
                <w:jc w:val="center"/>
              </w:pPr>
              <w:r>
                <w:t>mdj20@pitt.edu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7453EF938ACA43E9AF3CF9EA8E903F90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9B0BD7" w:rsidRDefault="008472F8" w:rsidP="002B6BF5">
              <w:pPr>
                <w:pStyle w:val="NoSpacing"/>
                <w:jc w:val="center"/>
              </w:pPr>
              <w:r>
                <w:t>1206 Oxford Street</w:t>
              </w:r>
            </w:p>
          </w:sdtContent>
        </w:sdt>
        <w:sdt>
          <w:sdtPr>
            <w:alias w:val="Phone"/>
            <w:tag w:val=""/>
            <w:id w:val="1357783703"/>
            <w:placeholder>
              <w:docPart w:val="B6FE716492B94BED95B94645F8F676CB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9B0BD7" w:rsidRDefault="008472F8" w:rsidP="002B6BF5">
              <w:pPr>
                <w:pStyle w:val="NoSpacing"/>
                <w:jc w:val="center"/>
              </w:pPr>
              <w:r>
                <w:t>4129692110</w:t>
              </w:r>
            </w:p>
          </w:sdtContent>
        </w:sdt>
        <w:bookmarkStart w:id="0" w:name="_GoBack" w:displacedByCustomXml="next"/>
        <w:sdt>
          <w:sdtPr>
            <w:rPr>
              <w:rFonts w:ascii="Arial" w:hAnsi="Arial" w:cs="Arial"/>
              <w:color w:val="333333"/>
              <w:sz w:val="17"/>
              <w:szCs w:val="17"/>
              <w:shd w:val="clear" w:color="auto" w:fill="F6F6F6"/>
            </w:rPr>
            <w:id w:val="1753779621"/>
            <w:placeholder>
              <w:docPart w:val="799CD5905E294E47A7BA52E03B15870F"/>
            </w:placeholder>
            <w:text/>
          </w:sdtPr>
          <w:sdtContent>
            <w:p w:rsidR="009B0BD7" w:rsidRDefault="008472F8" w:rsidP="002B6BF5">
              <w:pPr>
                <w:jc w:val="center"/>
              </w:pPr>
              <w:r w:rsidRPr="008472F8">
                <w:rPr>
                  <w:rFonts w:ascii="Arial" w:hAnsi="Arial" w:cs="Arial"/>
                  <w:color w:val="333333"/>
                  <w:sz w:val="17"/>
                  <w:szCs w:val="17"/>
                  <w:shd w:val="clear" w:color="auto" w:fill="F6F6F6"/>
                </w:rPr>
                <w:t>https://www.linkedin.com/pub/matthew-jeffreys/106/655/b3a</w:t>
              </w:r>
            </w:p>
          </w:sdtContent>
        </w:sdt>
        <w:p w:rsidR="009B0BD7" w:rsidRDefault="004A2ACF"/>
      </w:sdtContent>
    </w:sdt>
    <w:bookmarkEnd w:id="0" w:displacedByCustomXml="prev"/>
    <w:p w:rsidR="009B0BD7" w:rsidRDefault="004A2ACF">
      <w:pPr>
        <w:pStyle w:val="SectionHeading"/>
      </w:pPr>
      <w:r>
        <w:t>Objectives</w:t>
      </w:r>
    </w:p>
    <w:p w:rsidR="009B0BD7" w:rsidRDefault="008B2740">
      <w:r>
        <w:t>Prospective student seeking an entry level position in the field of Software Development.</w:t>
      </w:r>
    </w:p>
    <w:p w:rsidR="009B0BD7" w:rsidRDefault="004A2ACF">
      <w:pPr>
        <w:pStyle w:val="SectionHeading"/>
      </w:pPr>
      <w:r>
        <w:t>Education</w:t>
      </w:r>
    </w:p>
    <w:p w:rsidR="009B0BD7" w:rsidRDefault="008B2740">
      <w:pPr>
        <w:pStyle w:val="Subsection"/>
      </w:pPr>
      <w:r>
        <w:t>University of Pittsburgh</w:t>
      </w:r>
    </w:p>
    <w:p w:rsidR="009B0BD7" w:rsidRDefault="008B2740">
      <w:pPr>
        <w:rPr>
          <w:rStyle w:val="IntenseEmphasis"/>
        </w:rPr>
      </w:pPr>
      <w:r>
        <w:rPr>
          <w:b/>
          <w:bCs/>
          <w:i/>
          <w:iCs/>
          <w:color w:val="D1282E" w:themeColor="text2"/>
        </w:rPr>
        <w:t xml:space="preserve">April </w:t>
      </w:r>
      <w:r w:rsidR="002B6BF5">
        <w:rPr>
          <w:b/>
          <w:bCs/>
          <w:i/>
          <w:iCs/>
          <w:color w:val="D1282E" w:themeColor="text2"/>
        </w:rPr>
        <w:t>2016</w:t>
      </w:r>
      <w:r w:rsidR="002B6BF5">
        <w:t xml:space="preserve"> Bachelor</w:t>
      </w:r>
      <w:r>
        <w:t xml:space="preserve"> of Science in Computer Science</w:t>
      </w:r>
    </w:p>
    <w:sdt>
      <w:sdtPr>
        <w:id w:val="208384134"/>
        <w:placeholder>
          <w:docPart w:val="020858CBDB344E68B24CF75CD8DA9274"/>
        </w:placeholder>
        <w:temporary/>
        <w:showingPlcHdr/>
        <w:text/>
      </w:sdtPr>
      <w:sdtEndPr/>
      <w:sdtContent>
        <w:p w:rsidR="009B0BD7" w:rsidRDefault="004A2ACF">
          <w:pPr>
            <w:pStyle w:val="ListParagraph"/>
            <w:numPr>
              <w:ilvl w:val="0"/>
              <w:numId w:val="4"/>
            </w:numPr>
            <w:ind w:hanging="288"/>
          </w:pPr>
          <w:r>
            <w:t>[Type list of accomplishments]</w:t>
          </w:r>
        </w:p>
      </w:sdtContent>
    </w:sdt>
    <w:p w:rsidR="009B0BD7" w:rsidRDefault="004A2ACF">
      <w:pPr>
        <w:pStyle w:val="SectionHeading"/>
      </w:pPr>
      <w:r>
        <w:t>Experience</w:t>
      </w:r>
    </w:p>
    <w:p w:rsidR="009B0BD7" w:rsidRDefault="008B2740">
      <w:pPr>
        <w:pStyle w:val="Subsection"/>
        <w:rPr>
          <w:vanish/>
          <w:specVanish/>
        </w:rPr>
      </w:pPr>
      <w:r>
        <w:t>University of Pittsburgh</w:t>
      </w:r>
    </w:p>
    <w:p w:rsidR="009B0BD7" w:rsidRDefault="004A2ACF">
      <w:pPr>
        <w:pStyle w:val="NoSpacing"/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color w:val="7A7A7A" w:themeColor="accent1"/>
          <w:sz w:val="26"/>
          <w:szCs w:val="26"/>
        </w:rPr>
        <w:t xml:space="preserve"> | </w:t>
      </w:r>
      <w:sdt>
        <w:sdtPr>
          <w:rPr>
            <w:rFonts w:asciiTheme="majorHAnsi" w:eastAsiaTheme="majorEastAsia" w:hAnsiTheme="majorHAnsi" w:cstheme="majorBidi"/>
            <w:color w:val="7A7A7A" w:themeColor="accent1"/>
            <w:sz w:val="26"/>
            <w:szCs w:val="26"/>
          </w:rPr>
          <w:id w:val="-1663929623"/>
          <w:placeholder>
            <w:docPart w:val="BA4EB5D9FA9D4DC0ADD629B49ADAF9AD"/>
          </w:placeholder>
          <w:temporary/>
          <w:showingPlcHdr/>
        </w:sdtPr>
        <w:sdtEndPr/>
        <w:sdtContent>
          <w:r>
            <w:rPr>
              <w:rFonts w:asciiTheme="majorHAnsi" w:eastAsiaTheme="majorEastAsia" w:hAnsiTheme="majorHAnsi" w:cstheme="majorBidi"/>
              <w:color w:val="7A7A7A" w:themeColor="accent1"/>
              <w:sz w:val="26"/>
              <w:szCs w:val="26"/>
            </w:rPr>
            <w:t>[Type the company address]</w:t>
          </w:r>
        </w:sdtContent>
      </w:sdt>
    </w:p>
    <w:p w:rsidR="009B0BD7" w:rsidRDefault="008B2740">
      <w:pPr>
        <w:rPr>
          <w:rStyle w:val="Emphasis"/>
        </w:rPr>
      </w:pPr>
      <w:r>
        <w:rPr>
          <w:rStyle w:val="IntenseEmphasis"/>
        </w:rPr>
        <w:t>Service Laborer</w:t>
      </w:r>
      <w:r w:rsidR="004A2ACF">
        <w:rPr>
          <w:rStyle w:val="IntenseEmphasis"/>
        </w:rPr>
        <w:t xml:space="preserve"> </w:t>
      </w:r>
      <w:r>
        <w:rPr>
          <w:rStyle w:val="Emphasis"/>
        </w:rPr>
        <w:t>2008</w:t>
      </w:r>
      <w:r w:rsidR="004A2ACF">
        <w:rPr>
          <w:rStyle w:val="Emphasis"/>
        </w:rPr>
        <w:t xml:space="preserve"> – </w:t>
      </w:r>
      <w:r>
        <w:rPr>
          <w:rStyle w:val="Emphasis"/>
        </w:rPr>
        <w:t>Current</w:t>
      </w:r>
    </w:p>
    <w:p w:rsidR="009B0BD7" w:rsidRDefault="008B2740">
      <w:proofErr w:type="gramStart"/>
      <w:r>
        <w:t>Full-time facilities and grounds maintenance staff.</w:t>
      </w:r>
      <w:proofErr w:type="gramEnd"/>
    </w:p>
    <w:p w:rsidR="009B0BD7" w:rsidRDefault="004A2ACF">
      <w:pPr>
        <w:pStyle w:val="SectionHeading"/>
      </w:pPr>
      <w:r>
        <w:t>Skills</w:t>
      </w:r>
    </w:p>
    <w:sdt>
      <w:sdtPr>
        <w:id w:val="1021907778"/>
        <w:placeholder>
          <w:docPart w:val="C5C01F1AC11A4D63817C3E2BB348EA6A"/>
        </w:placeholder>
        <w:temporary/>
        <w:showingPlcHdr/>
      </w:sdtPr>
      <w:sdtEndPr/>
      <w:sdtContent>
        <w:p w:rsidR="009B0BD7" w:rsidRDefault="004A2ACF">
          <w:pPr>
            <w:pStyle w:val="ListParagraph"/>
            <w:numPr>
              <w:ilvl w:val="0"/>
              <w:numId w:val="4"/>
            </w:numPr>
            <w:ind w:hanging="288"/>
          </w:pPr>
          <w:r>
            <w:t>[Type list of skills]</w:t>
          </w:r>
        </w:p>
      </w:sdtContent>
    </w:sdt>
    <w:p w:rsidR="009B0BD7" w:rsidRDefault="009B0BD7">
      <w:pPr>
        <w:spacing w:line="276" w:lineRule="auto"/>
      </w:pPr>
    </w:p>
    <w:sectPr w:rsidR="009B0BD7">
      <w:footerReference w:type="default" r:id="rId11"/>
      <w:headerReference w:type="first" r:id="rId12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ACF" w:rsidRDefault="004A2ACF">
      <w:pPr>
        <w:spacing w:after="0" w:line="240" w:lineRule="auto"/>
      </w:pPr>
      <w:r>
        <w:separator/>
      </w:r>
    </w:p>
  </w:endnote>
  <w:endnote w:type="continuationSeparator" w:id="0">
    <w:p w:rsidR="004A2ACF" w:rsidRDefault="004A2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BD7" w:rsidRDefault="004A2AC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9B0BD7" w:rsidRDefault="004A2AC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B0BD7" w:rsidRDefault="004A2ACF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" filled="f" stroked="f" strokeweight=".5pt">
              <v:textbox style="layout-flow:vertical;mso-fit-shape-to-text:t" inset="0,0,0,0">
                <w:txbxContent>
                  <w:p w:rsidR="009B0BD7" w:rsidRDefault="004A2ACF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ACF" w:rsidRDefault="004A2ACF">
      <w:pPr>
        <w:spacing w:after="0" w:line="240" w:lineRule="auto"/>
      </w:pPr>
      <w:r>
        <w:separator/>
      </w:r>
    </w:p>
  </w:footnote>
  <w:footnote w:type="continuationSeparator" w:id="0">
    <w:p w:rsidR="004A2ACF" w:rsidRDefault="004A2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BD7" w:rsidRDefault="004A2AC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9B0BD7" w:rsidRDefault="009B0B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2F8"/>
    <w:rsid w:val="002B6BF5"/>
    <w:rsid w:val="004A2ACF"/>
    <w:rsid w:val="008224C3"/>
    <w:rsid w:val="008472F8"/>
    <w:rsid w:val="008B2740"/>
    <w:rsid w:val="009B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CA24ED2834495C92610B444E61C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FD2430-628B-4EFB-BB4F-B46F0F60018D}"/>
      </w:docPartPr>
      <w:docPartBody>
        <w:p w:rsidR="00000000" w:rsidRDefault="00B37D04">
          <w:pPr>
            <w:pStyle w:val="80CA24ED2834495C92610B444E61C7F4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C871498A05C345D7A112D09BB42BB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0D0DD-E60D-4402-96C4-4D8863A44960}"/>
      </w:docPartPr>
      <w:docPartBody>
        <w:p w:rsidR="00000000" w:rsidRDefault="00B37D04">
          <w:pPr>
            <w:pStyle w:val="C871498A05C345D7A112D09BB42BBC1A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B78A8A093373452B95A45402F5062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DF0E5-9737-4BF3-83AE-6E8ABE9FAB58}"/>
      </w:docPartPr>
      <w:docPartBody>
        <w:p w:rsidR="00000000" w:rsidRDefault="00B37D04">
          <w:pPr>
            <w:pStyle w:val="B78A8A093373452B95A45402F5062E00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7453EF938ACA43E9AF3CF9EA8E903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9C14C-EED4-41DB-9360-CCA94C04D846}"/>
      </w:docPartPr>
      <w:docPartBody>
        <w:p w:rsidR="00000000" w:rsidRDefault="00B37D04">
          <w:pPr>
            <w:pStyle w:val="7453EF938ACA43E9AF3CF9EA8E903F90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B6FE716492B94BED95B94645F8F67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E9952-3F40-417E-96BE-4D78BCC0A508}"/>
      </w:docPartPr>
      <w:docPartBody>
        <w:p w:rsidR="00000000" w:rsidRDefault="00B37D04">
          <w:pPr>
            <w:pStyle w:val="B6FE716492B94BED95B94645F8F676CB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799CD5905E294E47A7BA52E03B158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8C0AF-9904-478A-A049-4C8E0B964E80}"/>
      </w:docPartPr>
      <w:docPartBody>
        <w:p w:rsidR="00000000" w:rsidRDefault="00B37D04">
          <w:pPr>
            <w:pStyle w:val="799CD5905E294E47A7BA52E03B15870F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  <w:docPart>
      <w:docPartPr>
        <w:name w:val="020858CBDB344E68B24CF75CD8DA9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C8F29-4169-48E8-BDB4-24705AF74781}"/>
      </w:docPartPr>
      <w:docPartBody>
        <w:p w:rsidR="00000000" w:rsidRDefault="00B37D04">
          <w:pPr>
            <w:pStyle w:val="020858CBDB344E68B24CF75CD8DA9274"/>
          </w:pPr>
          <w:r>
            <w:t>[Type list of accomplishments]</w:t>
          </w:r>
        </w:p>
      </w:docPartBody>
    </w:docPart>
    <w:docPart>
      <w:docPartPr>
        <w:name w:val="BA4EB5D9FA9D4DC0ADD629B49ADAF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D120F-4308-409B-A5CF-3351EF2F4146}"/>
      </w:docPartPr>
      <w:docPartBody>
        <w:p w:rsidR="00000000" w:rsidRDefault="00B37D04">
          <w:pPr>
            <w:pStyle w:val="BA4EB5D9FA9D4DC0ADD629B49ADAF9A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6"/>
              <w:szCs w:val="26"/>
            </w:rPr>
            <w:t>[Type the company address]</w:t>
          </w:r>
        </w:p>
      </w:docPartBody>
    </w:docPart>
    <w:docPart>
      <w:docPartPr>
        <w:name w:val="C5C01F1AC11A4D63817C3E2BB348EA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B6BF5-7152-4F88-91DD-50F03505E140}"/>
      </w:docPartPr>
      <w:docPartBody>
        <w:p w:rsidR="00000000" w:rsidRDefault="00B37D04">
          <w:pPr>
            <w:pStyle w:val="C5C01F1AC11A4D63817C3E2BB348EA6A"/>
          </w:pPr>
          <w:r>
            <w:t>[Type list of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D04"/>
    <w:rsid w:val="00B3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80CA24ED2834495C92610B444E61C7F4">
    <w:name w:val="80CA24ED2834495C92610B444E61C7F4"/>
  </w:style>
  <w:style w:type="paragraph" w:customStyle="1" w:styleId="C871498A05C345D7A112D09BB42BBC1A">
    <w:name w:val="C871498A05C345D7A112D09BB42BBC1A"/>
  </w:style>
  <w:style w:type="paragraph" w:customStyle="1" w:styleId="B78A8A093373452B95A45402F5062E00">
    <w:name w:val="B78A8A093373452B95A45402F5062E00"/>
  </w:style>
  <w:style w:type="paragraph" w:customStyle="1" w:styleId="7453EF938ACA43E9AF3CF9EA8E903F90">
    <w:name w:val="7453EF938ACA43E9AF3CF9EA8E903F90"/>
  </w:style>
  <w:style w:type="paragraph" w:customStyle="1" w:styleId="B6FE716492B94BED95B94645F8F676CB">
    <w:name w:val="B6FE716492B94BED95B94645F8F676CB"/>
  </w:style>
  <w:style w:type="paragraph" w:customStyle="1" w:styleId="799CD5905E294E47A7BA52E03B15870F">
    <w:name w:val="799CD5905E294E47A7BA52E03B15870F"/>
  </w:style>
  <w:style w:type="paragraph" w:customStyle="1" w:styleId="E9ABDC0455904A3A85408932CCABC91D">
    <w:name w:val="E9ABDC0455904A3A85408932CCABC91D"/>
  </w:style>
  <w:style w:type="paragraph" w:customStyle="1" w:styleId="0EE3A56D7B194FAAA05169144B3D1612">
    <w:name w:val="0EE3A56D7B194FAAA05169144B3D1612"/>
  </w:style>
  <w:style w:type="paragraph" w:customStyle="1" w:styleId="BD255B16C8774961A44B70B54AD70A1C">
    <w:name w:val="BD255B16C8774961A44B70B54AD70A1C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BB29E2AF214F47358545B2BA43912653">
    <w:name w:val="BB29E2AF214F47358545B2BA43912653"/>
  </w:style>
  <w:style w:type="paragraph" w:customStyle="1" w:styleId="020858CBDB344E68B24CF75CD8DA9274">
    <w:name w:val="020858CBDB344E68B24CF75CD8DA9274"/>
  </w:style>
  <w:style w:type="paragraph" w:customStyle="1" w:styleId="814FB0803A1F4CE79200FF16738B3E30">
    <w:name w:val="814FB0803A1F4CE79200FF16738B3E30"/>
  </w:style>
  <w:style w:type="paragraph" w:customStyle="1" w:styleId="BA4EB5D9FA9D4DC0ADD629B49ADAF9AD">
    <w:name w:val="BA4EB5D9FA9D4DC0ADD629B49ADAF9AD"/>
  </w:style>
  <w:style w:type="paragraph" w:customStyle="1" w:styleId="E904454726044F56977F778C682FA0F9">
    <w:name w:val="E904454726044F56977F778C682FA0F9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5761DE0CBC674CCD903C28FCA0E83368">
    <w:name w:val="5761DE0CBC674CCD903C28FCA0E83368"/>
  </w:style>
  <w:style w:type="paragraph" w:customStyle="1" w:styleId="DED202FCDB7646B7BA71A24F1F5C91C1">
    <w:name w:val="DED202FCDB7646B7BA71A24F1F5C91C1"/>
  </w:style>
  <w:style w:type="paragraph" w:customStyle="1" w:styleId="B56933B6003D4130B9CF112748C2652E">
    <w:name w:val="B56933B6003D4130B9CF112748C2652E"/>
  </w:style>
  <w:style w:type="paragraph" w:customStyle="1" w:styleId="C5C01F1AC11A4D63817C3E2BB348EA6A">
    <w:name w:val="C5C01F1AC11A4D63817C3E2BB348EA6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80CA24ED2834495C92610B444E61C7F4">
    <w:name w:val="80CA24ED2834495C92610B444E61C7F4"/>
  </w:style>
  <w:style w:type="paragraph" w:customStyle="1" w:styleId="C871498A05C345D7A112D09BB42BBC1A">
    <w:name w:val="C871498A05C345D7A112D09BB42BBC1A"/>
  </w:style>
  <w:style w:type="paragraph" w:customStyle="1" w:styleId="B78A8A093373452B95A45402F5062E00">
    <w:name w:val="B78A8A093373452B95A45402F5062E00"/>
  </w:style>
  <w:style w:type="paragraph" w:customStyle="1" w:styleId="7453EF938ACA43E9AF3CF9EA8E903F90">
    <w:name w:val="7453EF938ACA43E9AF3CF9EA8E903F90"/>
  </w:style>
  <w:style w:type="paragraph" w:customStyle="1" w:styleId="B6FE716492B94BED95B94645F8F676CB">
    <w:name w:val="B6FE716492B94BED95B94645F8F676CB"/>
  </w:style>
  <w:style w:type="paragraph" w:customStyle="1" w:styleId="799CD5905E294E47A7BA52E03B15870F">
    <w:name w:val="799CD5905E294E47A7BA52E03B15870F"/>
  </w:style>
  <w:style w:type="paragraph" w:customStyle="1" w:styleId="E9ABDC0455904A3A85408932CCABC91D">
    <w:name w:val="E9ABDC0455904A3A85408932CCABC91D"/>
  </w:style>
  <w:style w:type="paragraph" w:customStyle="1" w:styleId="0EE3A56D7B194FAAA05169144B3D1612">
    <w:name w:val="0EE3A56D7B194FAAA05169144B3D1612"/>
  </w:style>
  <w:style w:type="paragraph" w:customStyle="1" w:styleId="BD255B16C8774961A44B70B54AD70A1C">
    <w:name w:val="BD255B16C8774961A44B70B54AD70A1C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1F497D" w:themeColor="text2"/>
    </w:rPr>
  </w:style>
  <w:style w:type="paragraph" w:customStyle="1" w:styleId="BB29E2AF214F47358545B2BA43912653">
    <w:name w:val="BB29E2AF214F47358545B2BA43912653"/>
  </w:style>
  <w:style w:type="paragraph" w:customStyle="1" w:styleId="020858CBDB344E68B24CF75CD8DA9274">
    <w:name w:val="020858CBDB344E68B24CF75CD8DA9274"/>
  </w:style>
  <w:style w:type="paragraph" w:customStyle="1" w:styleId="814FB0803A1F4CE79200FF16738B3E30">
    <w:name w:val="814FB0803A1F4CE79200FF16738B3E30"/>
  </w:style>
  <w:style w:type="paragraph" w:customStyle="1" w:styleId="BA4EB5D9FA9D4DC0ADD629B49ADAF9AD">
    <w:name w:val="BA4EB5D9FA9D4DC0ADD629B49ADAF9AD"/>
  </w:style>
  <w:style w:type="paragraph" w:customStyle="1" w:styleId="E904454726044F56977F778C682FA0F9">
    <w:name w:val="E904454726044F56977F778C682FA0F9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5761DE0CBC674CCD903C28FCA0E83368">
    <w:name w:val="5761DE0CBC674CCD903C28FCA0E83368"/>
  </w:style>
  <w:style w:type="paragraph" w:customStyle="1" w:styleId="DED202FCDB7646B7BA71A24F1F5C91C1">
    <w:name w:val="DED202FCDB7646B7BA71A24F1F5C91C1"/>
  </w:style>
  <w:style w:type="paragraph" w:customStyle="1" w:styleId="B56933B6003D4130B9CF112748C2652E">
    <w:name w:val="B56933B6003D4130B9CF112748C2652E"/>
  </w:style>
  <w:style w:type="paragraph" w:customStyle="1" w:styleId="C5C01F1AC11A4D63817C3E2BB348EA6A">
    <w:name w:val="C5C01F1AC11A4D63817C3E2BB348EA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1206 Oxford Street</CompanyAddress>
  <CompanyPhone>4129692110</CompanyPhone>
  <CompanyFax/>
  <CompanyEmail>mdj20@pitt.edu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F372BE2-B90B-49C2-B190-120DA0DF8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25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Jeffreys</dc:creator>
  <cp:lastModifiedBy>Matthew</cp:lastModifiedBy>
  <cp:revision>1</cp:revision>
  <dcterms:created xsi:type="dcterms:W3CDTF">2015-09-24T11:39:00Z</dcterms:created>
  <dcterms:modified xsi:type="dcterms:W3CDTF">2015-09-24T15:51:00Z</dcterms:modified>
</cp:coreProperties>
</file>